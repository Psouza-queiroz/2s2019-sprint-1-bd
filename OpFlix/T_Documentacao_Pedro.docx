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B0AF0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B0AF0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061E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061E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061E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B0AF0">
      <w:r>
        <w:t xml:space="preserve">Este documento planeja a construção da aplicação Web e Mobile </w:t>
      </w:r>
      <w:proofErr w:type="spellStart"/>
      <w:r>
        <w:t>opflix</w:t>
      </w:r>
      <w:proofErr w:type="spellEnd"/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6B0AF0" w:rsidRDefault="006B0AF0">
      <w:proofErr w:type="spellStart"/>
      <w:r>
        <w:t>Opflix</w:t>
      </w:r>
      <w:proofErr w:type="spellEnd"/>
      <w:r>
        <w:t xml:space="preserve"> é um projeto voltado para uma aplicação de lançamentos de series e filmes de várias plataformas;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6B0AF0" w:rsidRDefault="006B0AF0" w:rsidP="006B0AF0">
      <w:r>
        <w:t>O projeto é a construção de aplicações Web/Mobile para lançamento de filmes e séries.</w:t>
      </w:r>
    </w:p>
    <w:p w:rsidR="008A7F37" w:rsidRDefault="008A7F37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6B0AF0">
      <w:r>
        <w:t xml:space="preserve">Modelagem de software </w:t>
      </w:r>
      <w:r w:rsidR="00A747D6">
        <w:t>ajuda</w:t>
      </w:r>
      <w:r>
        <w:t xml:space="preserve"> </w:t>
      </w:r>
      <w:r w:rsidR="00A747D6">
        <w:t>n</w:t>
      </w:r>
      <w:r>
        <w:t xml:space="preserve">o </w:t>
      </w:r>
      <w:r w:rsidRPr="006B0AF0">
        <w:t>planejamento e minimização do tempo de projeto, assim as modelagens ajudam na construção do banco de dados e facilitam o entendimento do armazenamento de dados, assim como traz uma visão geral das entidades e os relacionamentos entre elas.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6B0AF0" w:rsidRDefault="00A747D6">
      <w:r>
        <w:t>Modelo lógico é onde possui a relação das entidades e os seus dados</w:t>
      </w:r>
      <w:r>
        <w:rPr>
          <w:noProof/>
        </w:rPr>
        <w:drawing>
          <wp:inline distT="0" distB="0" distL="0" distR="0">
            <wp:extent cx="5732145" cy="38550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A747D6" w:rsidP="008A7F37">
      <w:r>
        <w:t>Modelo Físico ou Modelo Excel, possui os dados das entidades e se assemelha ao resultado final do código.</w:t>
      </w:r>
    </w:p>
    <w:p w:rsidR="00A747D6" w:rsidRDefault="00A747D6" w:rsidP="008A7F37">
      <w:r>
        <w:rPr>
          <w:noProof/>
        </w:rPr>
        <w:drawing>
          <wp:inline distT="0" distB="0" distL="0" distR="0">
            <wp:extent cx="5732145" cy="13144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Exc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D6" w:rsidRDefault="00A747D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1257300</wp:posOffset>
            </wp:positionV>
            <wp:extent cx="562927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Conceitua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7D6" w:rsidRDefault="00A747D6" w:rsidP="00A747D6">
      <w:pPr>
        <w:pStyle w:val="cabealho2"/>
      </w:pPr>
      <w:bookmarkStart w:id="7" w:name="_Toc533767850"/>
      <w:r>
        <w:t>Modelo Conceitual</w:t>
      </w:r>
      <w:bookmarkEnd w:id="7"/>
    </w:p>
    <w:p w:rsidR="00A747D6" w:rsidRDefault="00A747D6" w:rsidP="00A747D6">
      <w:pPr>
        <w:ind w:firstLine="720"/>
      </w:pPr>
      <w:r>
        <w:t>O Modelo conceitual onde ligamos todas as entidades de forma resumida.</w:t>
      </w:r>
    </w:p>
    <w:p w:rsidR="00DA19B6" w:rsidRPr="00A747D6" w:rsidRDefault="00A747D6" w:rsidP="00A747D6">
      <w:pPr>
        <w:tabs>
          <w:tab w:val="left" w:pos="855"/>
        </w:tabs>
        <w:sectPr w:rsidR="00DA19B6" w:rsidRPr="00A747D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6B5D23" w:rsidP="00F03B38">
      <w:hyperlink r:id="rId15" w:history="1">
        <w:r>
          <w:rPr>
            <w:rStyle w:val="Hyperlink"/>
          </w:rPr>
          <w:t>https://github.com/Psouza-queiroz/2s2019-sprint-1-bd</w:t>
        </w:r>
      </w:hyperlink>
    </w:p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Start w:id="21" w:name="_GoBack"/>
      <w:bookmarkEnd w:id="20"/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1EC" w:rsidRDefault="005061EC">
      <w:pPr>
        <w:spacing w:after="0" w:line="240" w:lineRule="auto"/>
      </w:pPr>
      <w:r>
        <w:separator/>
      </w:r>
    </w:p>
  </w:endnote>
  <w:endnote w:type="continuationSeparator" w:id="0">
    <w:p w:rsidR="005061EC" w:rsidRDefault="0050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061E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1EC" w:rsidRDefault="005061EC">
      <w:pPr>
        <w:spacing w:after="0" w:line="240" w:lineRule="auto"/>
      </w:pPr>
      <w:r>
        <w:separator/>
      </w:r>
    </w:p>
  </w:footnote>
  <w:footnote w:type="continuationSeparator" w:id="0">
    <w:p w:rsidR="005061EC" w:rsidRDefault="00506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061EC"/>
    <w:rsid w:val="005177BA"/>
    <w:rsid w:val="00524B9A"/>
    <w:rsid w:val="00585F9D"/>
    <w:rsid w:val="00657A13"/>
    <w:rsid w:val="00674BE9"/>
    <w:rsid w:val="00695C1D"/>
    <w:rsid w:val="006B0AF0"/>
    <w:rsid w:val="006B5D23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747D6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30B83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s://github.com/Psouza-queiroz/2s2019-sprint-1-bd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91942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B41B4-67DE-4311-B33D-D809CD31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405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Pedro Henrique Souza De Queiroz</cp:lastModifiedBy>
  <cp:revision>2</cp:revision>
  <dcterms:created xsi:type="dcterms:W3CDTF">2019-08-16T17:07:00Z</dcterms:created>
  <dcterms:modified xsi:type="dcterms:W3CDTF">2019-08-16T17:07:00Z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